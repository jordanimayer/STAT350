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2F" w:rsidRDefault="0052772F" w:rsidP="0052772F">
      <w:r>
        <w:t>install.packages("ggplot2")</w:t>
      </w:r>
    </w:p>
    <w:p w:rsidR="0052772F" w:rsidRDefault="0052772F" w:rsidP="0052772F"/>
    <w:p w:rsidR="0052772F" w:rsidRDefault="0052772F" w:rsidP="0052772F">
      <w:r>
        <w:t># prepare ggplot library</w:t>
      </w:r>
    </w:p>
    <w:p w:rsidR="0052772F" w:rsidRDefault="0052772F" w:rsidP="0052772F">
      <w:r>
        <w:t>library(ggplot2)</w:t>
      </w:r>
    </w:p>
    <w:p w:rsidR="0052772F" w:rsidRDefault="0052772F" w:rsidP="0052772F"/>
    <w:p w:rsidR="0052772F" w:rsidRDefault="0052772F" w:rsidP="0052772F">
      <w:r>
        <w:t># set working directory and import US Data</w:t>
      </w:r>
    </w:p>
    <w:p w:rsidR="0052772F" w:rsidRDefault="0052772F" w:rsidP="0052772F">
      <w:r>
        <w:t>setwd("//myhome.itap.purdue.edu/puhome/pu.data/Desktop/mayer15/STAT 350/Lab 02")</w:t>
      </w:r>
    </w:p>
    <w:p w:rsidR="0052772F" w:rsidRDefault="0052772F" w:rsidP="0052772F">
      <w:r>
        <w:t>USData &lt;- read.table("USData_Spring.txt", header=TRUE, sep="\t")</w:t>
      </w:r>
    </w:p>
    <w:p w:rsidR="0052772F" w:rsidRDefault="0052772F" w:rsidP="0052772F"/>
    <w:p w:rsidR="0052772F" w:rsidRDefault="0052772F" w:rsidP="0052772F">
      <w:r>
        <w:t># clean US Data</w:t>
      </w:r>
    </w:p>
    <w:p w:rsidR="0052772F" w:rsidRDefault="0052772F" w:rsidP="0052772F">
      <w:r>
        <w:t>USData_clean &lt;- USData[complete.cases(USData),]</w:t>
      </w:r>
    </w:p>
    <w:p w:rsidR="0052772F" w:rsidRDefault="0052772F" w:rsidP="0052772F"/>
    <w:p w:rsidR="0052772F" w:rsidRDefault="0052772F" w:rsidP="0052772F">
      <w:r>
        <w:t># use clean dataset</w:t>
      </w:r>
    </w:p>
    <w:p w:rsidR="0052772F" w:rsidRDefault="0052772F" w:rsidP="0052772F">
      <w:r>
        <w:t>attach(USData_clean)</w:t>
      </w:r>
    </w:p>
    <w:p w:rsidR="0052772F" w:rsidRDefault="0052772F" w:rsidP="0052772F"/>
    <w:p w:rsidR="0052772F" w:rsidRDefault="0052772F" w:rsidP="0052772F"/>
    <w:p w:rsidR="0052772F" w:rsidRDefault="0052772F" w:rsidP="0052772F">
      <w:r>
        <w:t>### PART B: TestScore ###</w:t>
      </w:r>
    </w:p>
    <w:p w:rsidR="0052772F" w:rsidRDefault="0052772F" w:rsidP="0052772F"/>
    <w:p w:rsidR="0052772F" w:rsidRDefault="0052772F" w:rsidP="0052772F">
      <w:r>
        <w:t># print five-number summary</w:t>
      </w:r>
    </w:p>
    <w:p w:rsidR="0052772F" w:rsidRDefault="0052772F" w:rsidP="0052772F">
      <w:r>
        <w:t>FNS &lt;- fivenum(TestScore)</w:t>
      </w:r>
    </w:p>
    <w:p w:rsidR="0052772F" w:rsidRDefault="0052772F" w:rsidP="0052772F"/>
    <w:p w:rsidR="0052772F" w:rsidRDefault="0052772F" w:rsidP="0052772F">
      <w:r>
        <w:t># print 1.5 IQR limits and find outliers</w:t>
      </w:r>
    </w:p>
    <w:p w:rsidR="0052772F" w:rsidRDefault="0052772F" w:rsidP="0052772F">
      <w:r>
        <w:t>IQR &lt;- FNS[4] - FNS[2]</w:t>
      </w:r>
    </w:p>
    <w:p w:rsidR="0052772F" w:rsidRDefault="0052772F" w:rsidP="0052772F">
      <w:r>
        <w:t>IF_U &lt;- FNS[4] + 1.5*IQR  # upper limit</w:t>
      </w:r>
    </w:p>
    <w:p w:rsidR="0052772F" w:rsidRDefault="0052772F" w:rsidP="0052772F">
      <w:r>
        <w:t>IF_L &lt;- FNS[2] - 1.5*IQR  # lower limit</w:t>
      </w:r>
    </w:p>
    <w:p w:rsidR="0052772F" w:rsidRDefault="0052772F" w:rsidP="0052772F">
      <w:r>
        <w:t>IF_U</w:t>
      </w:r>
    </w:p>
    <w:p w:rsidR="0052772F" w:rsidRDefault="0052772F" w:rsidP="0052772F">
      <w:r>
        <w:t>IF_L</w:t>
      </w:r>
    </w:p>
    <w:p w:rsidR="0052772F" w:rsidRDefault="0052772F" w:rsidP="0052772F">
      <w:r>
        <w:t>Outlier_Index &lt;- which(TestScore &lt; IF_L | TestScore &gt; IF_U)</w:t>
      </w:r>
    </w:p>
    <w:p w:rsidR="0052772F" w:rsidRDefault="0052772F" w:rsidP="0052772F">
      <w:r>
        <w:t>Outliers &lt;- TestScore[Outlier_Index]</w:t>
      </w:r>
    </w:p>
    <w:p w:rsidR="0052772F" w:rsidRDefault="0052772F" w:rsidP="0052772F">
      <w:r>
        <w:lastRenderedPageBreak/>
        <w:t>Outliers</w:t>
      </w:r>
    </w:p>
    <w:p w:rsidR="0052772F" w:rsidRDefault="0052772F" w:rsidP="0052772F"/>
    <w:p w:rsidR="0052772F" w:rsidRDefault="0052772F" w:rsidP="0052772F">
      <w:r>
        <w:t># make modified boxplot</w:t>
      </w:r>
    </w:p>
    <w:p w:rsidR="0052772F" w:rsidRDefault="0052772F" w:rsidP="0052772F">
      <w:r>
        <w:t>windows()</w:t>
      </w:r>
    </w:p>
    <w:p w:rsidR="0052772F" w:rsidRDefault="0052772F" w:rsidP="0052772F">
      <w:r>
        <w:t>ggplot(USData_clean, aes(x = "", y = TimeToStart)) +</w:t>
      </w:r>
    </w:p>
    <w:p w:rsidR="0052772F" w:rsidRDefault="0052772F" w:rsidP="0052772F">
      <w:r>
        <w:t xml:space="preserve">  stat_boxplot(geom = "errorbar") +</w:t>
      </w:r>
    </w:p>
    <w:p w:rsidR="0052772F" w:rsidRDefault="0052772F" w:rsidP="0052772F">
      <w:r>
        <w:t xml:space="preserve">  geom_boxplot() +</w:t>
      </w:r>
    </w:p>
    <w:p w:rsidR="0052772F" w:rsidRDefault="0052772F" w:rsidP="0052772F">
      <w:r>
        <w:t xml:space="preserve">  ggtitle("Test Scores throughout the US") +</w:t>
      </w:r>
    </w:p>
    <w:p w:rsidR="00865314" w:rsidRDefault="0052772F" w:rsidP="0052772F">
      <w:r>
        <w:t xml:space="preserve">  stat_summary(fun.y = mean, col = "black", geom = "point", size = 3)</w:t>
      </w:r>
      <w:bookmarkStart w:id="0" w:name="_GoBack"/>
      <w:bookmarkEnd w:id="0"/>
    </w:p>
    <w:sectPr w:rsidR="0086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2F"/>
    <w:rsid w:val="0052772F"/>
    <w:rsid w:val="008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EADEF-DA4B-4E6A-9AC6-A1A0EECB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9C6243BC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Jordan Isaac</dc:creator>
  <cp:keywords/>
  <dc:description/>
  <cp:lastModifiedBy>Mayer, Jordan Isaac</cp:lastModifiedBy>
  <cp:revision>1</cp:revision>
  <dcterms:created xsi:type="dcterms:W3CDTF">2018-01-24T19:15:00Z</dcterms:created>
  <dcterms:modified xsi:type="dcterms:W3CDTF">2018-01-24T19:15:00Z</dcterms:modified>
</cp:coreProperties>
</file>